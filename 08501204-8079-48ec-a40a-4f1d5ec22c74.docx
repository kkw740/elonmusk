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% Name : Mokshada Pravin Toke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%Roll no : 72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n=input('Enter the no.of elements n:');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i=1:n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x(i)=input('Enter the value of x :');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y(i)=input('Enter the value of y :');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xg=input('Enter the value of xg :');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yg=0;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j=1:n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nu=1;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de=1;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i=1:n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if(i~=j)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nu=nu*(xg-x(i));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de=de*(x(j)-x(i));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end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l(j)=nu/de;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fprintf('\n L%f=%f',j,l(j));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yg=yg+l(j)*y(j);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fprintf('The final value of yg %f',yg);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NSM10_72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Enter the no.of elements 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x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y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x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y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x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y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x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y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147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Enter the value of xg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1.5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L1.000000=-0.087500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L2.000000=0.656250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L3.000000=0.437500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L4.000000=-0.006250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final value of yg 6.125000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140</Words>
  <Characters>650</Characters>
  <Lines>52</Lines>
  <Paragraphs>50</Paragraphs>
  <CharactersWithSpaces>818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rutuja dhage</dc:creator>
  <cp:lastModifiedBy>vivo user</cp:lastModifiedBy>
  <cp:revision>2</cp:revision>
  <cp:lastPrinted>2024-10-07T17:07:00Z</cp:lastPrinted>
  <dcterms:created xsi:type="dcterms:W3CDTF">2024-10-07T17:16:00Z</dcterms:created>
  <dcterms:modified xsi:type="dcterms:W3CDTF">2024-10-11T11:10:01Z</dcterms:modified>
</cp:coreProperties>
</file>