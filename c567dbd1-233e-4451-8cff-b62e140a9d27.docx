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 xml:space="preserve">%NAME: Mokshada Pravin Toke </w:t>
      </w:r>
    </w:p>
    <w:p>
      <w:r>
        <w:t>% ROLL NO : 72</w:t>
      </w:r>
      <w:bookmarkStart w:id="0" w:name="_GoBack"/>
      <w:bookmarkEnd w:id="0"/>
    </w:p>
    <w:p>
      <w:r>
        <w:t>n=input('\nEnter the value of given points n');</w:t>
      </w:r>
    </w:p>
    <w:p>
      <w:r>
        <w:t>for i=1:n</w:t>
      </w:r>
    </w:p>
    <w:p>
      <w:r>
        <w:t>ar2(i)=input('\nEnter the value of x:');</w:t>
      </w:r>
    </w:p>
    <w:p>
      <w:r>
        <w:t>ar1(i)=input('\nEnter the value of y :');</w:t>
      </w:r>
    </w:p>
    <w:p>
      <w:r>
        <w:t>end</w:t>
      </w:r>
    </w:p>
    <w:p>
      <w:r>
        <w:t>sum0=0;</w:t>
      </w:r>
    </w:p>
    <w:p>
      <w:r>
        <w:t>sum1=0;</w:t>
      </w:r>
    </w:p>
    <w:p>
      <w:r>
        <w:t>sum2=0;</w:t>
      </w:r>
    </w:p>
    <w:p>
      <w:r>
        <w:t>sum3=0;</w:t>
      </w:r>
    </w:p>
    <w:p>
      <w:r>
        <w:t>sum4=0;</w:t>
      </w:r>
    </w:p>
    <w:p>
      <w:r>
        <w:t>sum5=0;</w:t>
      </w:r>
    </w:p>
    <w:p>
      <w:r>
        <w:t>sum6=0;</w:t>
      </w:r>
    </w:p>
    <w:p>
      <w:r>
        <w:t>for i=1:n</w:t>
      </w:r>
    </w:p>
    <w:p>
      <w:r>
        <w:t>sum0=sum0+ar2(i);</w:t>
      </w:r>
    </w:p>
    <w:p>
      <w:r>
        <w:t>sum1=sum1+ar1(i);</w:t>
      </w:r>
    </w:p>
    <w:p>
      <w:r>
        <w:t>sum2=sum2+ar2(i)*ar1(i);</w:t>
      </w:r>
    </w:p>
    <w:p>
      <w:r>
        <w:t>sum3=sum3+ar2(i)*ar2(i);</w:t>
      </w:r>
    </w:p>
    <w:p>
      <w:r>
        <w:t>sum4=sum4+ar2(i)*ar2(i)*ar1(i);</w:t>
      </w:r>
    </w:p>
    <w:p>
      <w:r>
        <w:t>sum5=sum5+ar2(i)*ar2(i)*ar2(i);</w:t>
      </w:r>
    </w:p>
    <w:p>
      <w:r>
        <w:t>sum6=sum6+ar2(i)*ar2(i)*ar2(i)*ar2(i);</w:t>
      </w:r>
    </w:p>
    <w:p>
      <w:r>
        <w:t>end</w:t>
      </w:r>
    </w:p>
    <w:p>
      <w:r>
        <w:t>ar(1,1)=sum3;</w:t>
      </w:r>
    </w:p>
    <w:p>
      <w:r>
        <w:t>ar(1,2)=sum0;</w:t>
      </w:r>
    </w:p>
    <w:p>
      <w:r>
        <w:t>ar(1,3)=n;</w:t>
      </w:r>
    </w:p>
    <w:p>
      <w:r>
        <w:t>ar(2,1)=sum5;</w:t>
      </w:r>
    </w:p>
    <w:p>
      <w:r>
        <w:t>ar(2,2)=sum3;</w:t>
      </w:r>
    </w:p>
    <w:p>
      <w:r>
        <w:t>ar(2,3)=sum0;</w:t>
      </w:r>
    </w:p>
    <w:p>
      <w:r>
        <w:t>ar(3,1)=sum6;</w:t>
      </w:r>
    </w:p>
    <w:p>
      <w:r>
        <w:t>ar(3,2)=sum5;</w:t>
      </w:r>
    </w:p>
    <w:p>
      <w:r>
        <w:t>ar(3,3)=sum3;</w:t>
      </w:r>
    </w:p>
    <w:p>
      <w:r>
        <w:t>ar1(1)=sum1;</w:t>
      </w:r>
    </w:p>
    <w:p>
      <w:r>
        <w:t>ar1(2)=sum2;</w:t>
      </w:r>
    </w:p>
    <w:p>
      <w:r>
        <w:t>ar1(3)=sum4;</w:t>
      </w:r>
    </w:p>
    <w:p>
      <w:r>
        <w:t>n=3;</w:t>
      </w:r>
    </w:p>
    <w:p>
      <w:r>
        <w:t>for q=1:n</w:t>
      </w:r>
    </w:p>
    <w:p>
      <w:r>
        <w:t>i=q;</w:t>
      </w:r>
    </w:p>
    <w:p>
      <w:r>
        <w:t>d=ar(i,i);</w:t>
      </w:r>
    </w:p>
    <w:p>
      <w:r>
        <w:t>for j=1:n</w:t>
      </w:r>
    </w:p>
    <w:p>
      <w:r>
        <w:t>ar(i,j)=ar(i,j)/d;</w:t>
      </w:r>
    </w:p>
    <w:p>
      <w:r>
        <w:t>end</w:t>
      </w:r>
    </w:p>
    <w:p>
      <w:r>
        <w:t>ar1(i)=ar1(i)/d;</w:t>
      </w:r>
    </w:p>
    <w:p>
      <w:r>
        <w:t>for i=q+1:n</w:t>
      </w:r>
    </w:p>
    <w:p>
      <w:r>
        <w:t>s=ar(i,q);</w:t>
      </w:r>
    </w:p>
    <w:p>
      <w:r>
        <w:t>for j=1:n</w:t>
      </w:r>
    </w:p>
    <w:p>
      <w:r>
        <w:t>ar(i,j)=ar(i,j)-s*ar(q,j);</w:t>
      </w:r>
    </w:p>
    <w:p>
      <w:r>
        <w:t>end</w:t>
      </w:r>
    </w:p>
    <w:p>
      <w:r>
        <w:t>ar1(i)=ar1(i)-s*ar1(q);</w:t>
      </w:r>
    </w:p>
    <w:p>
      <w:r>
        <w:t>end</w:t>
      </w:r>
    </w:p>
    <w:p>
      <w:r>
        <w:t>end</w:t>
      </w:r>
    </w:p>
    <w:p>
      <w:r>
        <w:t>disp(ar);</w:t>
      </w:r>
    </w:p>
    <w:p>
      <w:r>
        <w:t>a(n)=ar1(n);</w:t>
      </w:r>
    </w:p>
    <w:p>
      <w:r>
        <w:t>for w=n-1:-1:1</w:t>
      </w:r>
    </w:p>
    <w:p>
      <w:r>
        <w:t xml:space="preserve">    a(w)=ar1(w);</w:t>
      </w:r>
    </w:p>
    <w:p>
      <w:r>
        <w:t xml:space="preserve">    for e=w:n-1</w:t>
      </w:r>
    </w:p>
    <w:p>
      <w:r>
        <w:t xml:space="preserve">    a(w)=a(w)-(a(e+1)*ar(w,e+1));</w:t>
      </w:r>
    </w:p>
    <w:p>
      <w:r>
        <w:t>end</w:t>
      </w:r>
    </w:p>
    <w:p>
      <w:r>
        <w:t>end</w:t>
      </w:r>
    </w:p>
    <w:p>
      <w:r>
        <w:t>fprintf('\n\n y=%fx*x+%f*x+%f',a(1),a(2),a(3));</w:t>
      </w:r>
    </w:p>
    <w:p/>
    <w:p>
      <w:r>
        <w:t>OUTPUT</w:t>
      </w:r>
    </w:p>
    <w:p>
      <w:r>
        <w:t>Enter the value of given points n</w:t>
      </w:r>
    </w:p>
    <w:p>
      <w:r>
        <w:t>7</w:t>
      </w:r>
    </w:p>
    <w:p>
      <w:r>
        <w:t>Enter the value of x:</w:t>
      </w:r>
    </w:p>
    <w:p>
      <w:r>
        <w:t>-3</w:t>
      </w:r>
    </w:p>
    <w:p>
      <w:r>
        <w:t>Enter the value of y :</w:t>
      </w:r>
    </w:p>
    <w:p>
      <w:r>
        <w:t>12</w:t>
      </w:r>
    </w:p>
    <w:p>
      <w:r>
        <w:t>Enter the value of x:</w:t>
      </w:r>
    </w:p>
    <w:p>
      <w:r>
        <w:t>-2</w:t>
      </w:r>
    </w:p>
    <w:p>
      <w:r>
        <w:t>Enter the value of y :</w:t>
      </w:r>
    </w:p>
    <w:p>
      <w:r>
        <w:t>4</w:t>
      </w:r>
    </w:p>
    <w:p>
      <w:r>
        <w:t>Enter the value of x:</w:t>
      </w:r>
    </w:p>
    <w:p>
      <w:r>
        <w:t>-1</w:t>
      </w:r>
    </w:p>
    <w:p>
      <w:r>
        <w:t>Enter the value of y :</w:t>
      </w:r>
    </w:p>
    <w:p>
      <w:r>
        <w:t>1</w:t>
      </w:r>
    </w:p>
    <w:p>
      <w:r>
        <w:t>Enter the value of x:</w:t>
      </w:r>
    </w:p>
    <w:p>
      <w:r>
        <w:t>0</w:t>
      </w:r>
    </w:p>
    <w:p>
      <w:r>
        <w:t>Enter the value of y :</w:t>
      </w:r>
    </w:p>
    <w:p>
      <w:r>
        <w:t>2</w:t>
      </w:r>
    </w:p>
    <w:p>
      <w:r>
        <w:t>Enter the value of x:</w:t>
      </w:r>
    </w:p>
    <w:p>
      <w:r>
        <w:t>1</w:t>
      </w:r>
    </w:p>
    <w:p>
      <w:r>
        <w:t>Enter the value of y :</w:t>
      </w:r>
    </w:p>
    <w:p>
      <w:r>
        <w:t>7</w:t>
      </w:r>
    </w:p>
    <w:p>
      <w:r>
        <w:t>Enter the value of x:</w:t>
      </w:r>
    </w:p>
    <w:p>
      <w:r>
        <w:t>2</w:t>
      </w:r>
    </w:p>
    <w:p>
      <w:r>
        <w:t>Enter the value of y :</w:t>
      </w:r>
    </w:p>
    <w:p>
      <w:r>
        <w:t>15</w:t>
      </w:r>
    </w:p>
    <w:p>
      <w:r>
        <w:t>Enter the value of x:</w:t>
      </w:r>
    </w:p>
    <w:p>
      <w:r>
        <w:t>3</w:t>
      </w:r>
    </w:p>
    <w:p>
      <w:r>
        <w:t>Enter the value of y :</w:t>
      </w:r>
    </w:p>
    <w:p>
      <w:r>
        <w:t>30</w:t>
      </w:r>
    </w:p>
    <w:p>
      <w:r>
        <w:t xml:space="preserve">    1.0000         0        0.2500</w:t>
      </w:r>
    </w:p>
    <w:p>
      <w:r>
        <w:t xml:space="preserve">         0          1.0000        0</w:t>
      </w:r>
    </w:p>
    <w:p>
      <w:r>
        <w:t xml:space="preserve">         0                0       1.0000</w:t>
      </w:r>
    </w:p>
    <w:p>
      <w:r>
        <w:t xml:space="preserve"> y=2.119048x*x+2.928571*x+1.666667</w:t>
      </w:r>
    </w:p>
    <w:p/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4</Pages>
  <Words>201</Words>
  <Characters>1198</Characters>
  <Lines>97</Lines>
  <Paragraphs>95</Paragraphs>
  <CharactersWithSpaces>1392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rutuja dhage</dc:creator>
  <cp:lastModifiedBy>vivo user</cp:lastModifiedBy>
  <cp:revision>2</cp:revision>
  <dcterms:created xsi:type="dcterms:W3CDTF">2024-10-08T03:29:00Z</dcterms:created>
  <dcterms:modified xsi:type="dcterms:W3CDTF">2024-10-11T11:10:37Z</dcterms:modified>
</cp:coreProperties>
</file>